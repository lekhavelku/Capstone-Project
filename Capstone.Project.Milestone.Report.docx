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94" w:rsidRDefault="00872C11" w:rsidP="00872C11">
      <w:pPr>
        <w:pStyle w:val="Title"/>
      </w:pPr>
      <w:r>
        <w:t>Capstone Project Milestone Report</w:t>
      </w:r>
      <w:r w:rsidR="0078727F">
        <w:t>:</w:t>
      </w:r>
    </w:p>
    <w:p w:rsidR="00872C11" w:rsidRDefault="00DF61FF" w:rsidP="0078727F">
      <w:pPr>
        <w:pStyle w:val="Title"/>
        <w:rPr>
          <w:i/>
          <w:sz w:val="44"/>
        </w:rPr>
      </w:pPr>
      <w:r>
        <w:rPr>
          <w:i/>
          <w:sz w:val="44"/>
        </w:rPr>
        <w:t xml:space="preserve">Prediction of Emergency Roadside Assistance car breakdown Call Volume. </w:t>
      </w:r>
    </w:p>
    <w:p w:rsidR="0078727F" w:rsidRPr="0078727F" w:rsidRDefault="0078727F" w:rsidP="0078727F"/>
    <w:p w:rsidR="00A61494" w:rsidRDefault="0078727F">
      <w:pPr>
        <w:pStyle w:val="Heading1"/>
      </w:pPr>
      <w:r>
        <w:t>Introduction</w:t>
      </w:r>
    </w:p>
    <w:p w:rsidR="00DF76D6" w:rsidRPr="00DF76D6" w:rsidRDefault="00C74990" w:rsidP="008C4C11">
      <w:r>
        <w:t xml:space="preserve">The goal of the project is to build the predictive </w:t>
      </w:r>
      <w:r w:rsidR="00910330">
        <w:t xml:space="preserve">model </w:t>
      </w:r>
      <w:r w:rsidR="00910330" w:rsidRPr="0078727F">
        <w:t>to</w:t>
      </w:r>
      <w:r w:rsidR="0037489E">
        <w:t xml:space="preserve"> predict the c</w:t>
      </w:r>
      <w:r>
        <w:t xml:space="preserve">all volume of </w:t>
      </w:r>
      <w:r w:rsidR="00910330">
        <w:t>the emergency</w:t>
      </w:r>
      <w:r>
        <w:t xml:space="preserve"> roadside assistance calls for car </w:t>
      </w:r>
      <w:r w:rsidR="00910330">
        <w:t>breakdown.</w:t>
      </w:r>
      <w:r w:rsidR="00910330" w:rsidRPr="0078727F">
        <w:t xml:space="preserve"> This</w:t>
      </w:r>
      <w:r w:rsidR="0078727F" w:rsidRPr="0078727F">
        <w:t xml:space="preserve"> paper will </w:t>
      </w:r>
      <w:r w:rsidR="0037489E">
        <w:t xml:space="preserve">describe the </w:t>
      </w:r>
      <w:r w:rsidR="009636ED">
        <w:t xml:space="preserve">data wrangling on how the data sets are merged together and </w:t>
      </w:r>
      <w:r w:rsidR="00873CD1">
        <w:t>e</w:t>
      </w:r>
      <w:r w:rsidR="000E3E1B">
        <w:t>xploratory analysis of the data. O</w:t>
      </w:r>
      <w:r w:rsidR="00873CD1">
        <w:t>utline</w:t>
      </w:r>
      <w:r w:rsidR="000E3E1B">
        <w:t>d</w:t>
      </w:r>
      <w:r w:rsidR="00873CD1">
        <w:t xml:space="preserve"> the detailed approach of building the predictive model using R caret package and covers</w:t>
      </w:r>
      <w:r w:rsidR="000E3E1B">
        <w:t xml:space="preserve"> evaluation of metrics for</w:t>
      </w:r>
      <w:r w:rsidR="00873CD1">
        <w:t xml:space="preserve"> each algorithm used in the </w:t>
      </w:r>
      <w:r w:rsidR="000E3E1B">
        <w:t>model. And</w:t>
      </w:r>
      <w:r w:rsidR="00F14A44">
        <w:t xml:space="preserve"> finally </w:t>
      </w:r>
      <w:r w:rsidR="000E3E1B">
        <w:t>compared the predictions and accuracy metric between the best predicted model of the training data and test data</w:t>
      </w:r>
      <w:r w:rsidR="00F14A44">
        <w:t>.</w:t>
      </w:r>
      <w:r w:rsidR="008C4C11">
        <w:t xml:space="preserve"> </w:t>
      </w:r>
      <w:r w:rsidR="003F083D">
        <w:t xml:space="preserve">Used </w:t>
      </w:r>
      <w:r w:rsidR="00DF76D6">
        <w:t xml:space="preserve">the models </w:t>
      </w:r>
      <w:r w:rsidR="00DF76D6">
        <w:rPr>
          <w:rFonts w:ascii="Calibri" w:eastAsia="Times New Roman" w:hAnsi="Calibri" w:cs="Times New Roman"/>
          <w:color w:val="555555"/>
          <w:sz w:val="21"/>
          <w:szCs w:val="21"/>
        </w:rPr>
        <w:t xml:space="preserve">lm, glmnet, svmRadial, knn, CART, rf, gbm, cubist and </w:t>
      </w:r>
      <w:r w:rsidR="00A83FA7">
        <w:rPr>
          <w:rFonts w:ascii="Calibri" w:eastAsia="Times New Roman" w:hAnsi="Calibri" w:cs="Times New Roman"/>
          <w:color w:val="555555"/>
          <w:sz w:val="21"/>
          <w:szCs w:val="21"/>
        </w:rPr>
        <w:t xml:space="preserve">treebag </w:t>
      </w:r>
      <w:r w:rsidR="00A83FA7" w:rsidRPr="004A7DB7">
        <w:rPr>
          <w:rFonts w:ascii="Calibri" w:eastAsia="Times New Roman" w:hAnsi="Calibri" w:cs="Times New Roman"/>
          <w:color w:val="555555"/>
          <w:sz w:val="21"/>
          <w:szCs w:val="21"/>
        </w:rPr>
        <w:t>in</w:t>
      </w:r>
      <w:r w:rsidR="00DF76D6" w:rsidRPr="004A7DB7">
        <w:rPr>
          <w:rFonts w:ascii="Calibri" w:eastAsia="Times New Roman" w:hAnsi="Calibri" w:cs="Times New Roman"/>
          <w:color w:val="555555"/>
          <w:sz w:val="21"/>
          <w:szCs w:val="21"/>
        </w:rPr>
        <w:t> </w:t>
      </w:r>
      <w:r w:rsidR="00DF76D6" w:rsidRPr="004A7DB7">
        <w:rPr>
          <w:rFonts w:ascii="Calibri" w:eastAsia="Times New Roman" w:hAnsi="Calibri" w:cs="Times New Roman"/>
          <w:i/>
          <w:iCs/>
          <w:color w:val="555555"/>
          <w:sz w:val="21"/>
          <w:szCs w:val="21"/>
        </w:rPr>
        <w:t>caret</w:t>
      </w:r>
      <w:r w:rsidR="003E60BE">
        <w:rPr>
          <w:rFonts w:ascii="Calibri" w:eastAsia="Times New Roman" w:hAnsi="Calibri" w:cs="Times New Roman"/>
          <w:color w:val="555555"/>
          <w:sz w:val="21"/>
          <w:szCs w:val="21"/>
        </w:rPr>
        <w:t xml:space="preserve"> </w:t>
      </w:r>
      <w:r w:rsidR="003E60BE" w:rsidRPr="003E60BE">
        <w:t>for</w:t>
      </w:r>
      <w:r w:rsidR="003E60BE">
        <w:t xml:space="preserve"> predicting the call volume.</w:t>
      </w:r>
      <w:r w:rsidR="003E60BE">
        <w:rPr>
          <w:rFonts w:ascii="Calibri" w:eastAsia="Times New Roman" w:hAnsi="Calibri" w:cs="Times New Roman"/>
          <w:color w:val="555555"/>
          <w:sz w:val="21"/>
          <w:szCs w:val="21"/>
        </w:rPr>
        <w:t xml:space="preserve"> </w:t>
      </w:r>
    </w:p>
    <w:p w:rsidR="008D51CA" w:rsidRDefault="00E319AC" w:rsidP="007B5166">
      <w:pPr>
        <w:pStyle w:val="Heading1"/>
      </w:pPr>
      <w:r>
        <w:t>Data s</w:t>
      </w:r>
      <w:r w:rsidR="007B5166">
        <w:t>et</w:t>
      </w:r>
    </w:p>
    <w:p w:rsidR="007B5166" w:rsidRDefault="007B5166" w:rsidP="007B5166">
      <w:r>
        <w:t>The data set used in this study is the “</w:t>
      </w:r>
      <w:r w:rsidR="00B45D93">
        <w:t>Call volume count</w:t>
      </w:r>
      <w:r>
        <w:t xml:space="preserve">” from the </w:t>
      </w:r>
      <w:r w:rsidR="00A83FA7">
        <w:t xml:space="preserve">NJ </w:t>
      </w:r>
      <w:r w:rsidR="001A6CF6">
        <w:t xml:space="preserve">DOT </w:t>
      </w:r>
      <w:hyperlink r:id="rId8" w:history="1">
        <w:r w:rsidR="00A83FA7" w:rsidRPr="00540A9B">
          <w:rPr>
            <w:rStyle w:val="Hyperlink"/>
          </w:rPr>
          <w:t>http://www.state.nj.us/transportation/refdata/</w:t>
        </w:r>
      </w:hyperlink>
      <w:r w:rsidR="00A83FA7">
        <w:t xml:space="preserve"> and “weather data</w:t>
      </w:r>
      <w:r w:rsidR="00A50B3D">
        <w:t>”</w:t>
      </w:r>
      <w:r w:rsidR="00A83FA7">
        <w:t xml:space="preserve"> from </w:t>
      </w:r>
      <w:hyperlink r:id="rId9" w:history="1">
        <w:r w:rsidR="004D26C8" w:rsidRPr="00540A9B">
          <w:rPr>
            <w:rStyle w:val="Hyperlink"/>
          </w:rPr>
          <w:t>www.weatherunderground.com</w:t>
        </w:r>
      </w:hyperlink>
      <w:r w:rsidR="00A83FA7">
        <w:t xml:space="preserve"> .</w:t>
      </w:r>
    </w:p>
    <w:p w:rsidR="00762BF8" w:rsidRDefault="00895DD8" w:rsidP="00762BF8">
      <w:r>
        <w:t xml:space="preserve">There are total 6 data sets in this study. One data set with actual call volume for each city with breakdown location, and the call date. And 5 datasets from weather data for each </w:t>
      </w:r>
      <w:r w:rsidR="00CF2979">
        <w:t xml:space="preserve">weather station </w:t>
      </w:r>
      <w:r>
        <w:t>in NJ</w:t>
      </w:r>
      <w:r w:rsidR="00CF2979">
        <w:t xml:space="preserve"> which are located to that nearest city</w:t>
      </w:r>
      <w:r>
        <w:t>.</w:t>
      </w:r>
      <w:r w:rsidR="00762BF8">
        <w:t xml:space="preserve"> </w:t>
      </w:r>
      <w:r w:rsidR="00762BF8">
        <w:t xml:space="preserve">Weather data has the weather information for each day with details of weather events, season, humidity, wind speed and temperature. </w:t>
      </w:r>
    </w:p>
    <w:p w:rsidR="00592D16" w:rsidRDefault="00895DD8" w:rsidP="00592D16">
      <w:r>
        <w:t xml:space="preserve">Call date is split into additional variables working day, is_a_public_holiday, is_weekend, Month and quarter. </w:t>
      </w:r>
      <w:r w:rsidR="00592D16">
        <w:t>Converted the data type for call date to date. And converted the other variables month number, working day, weekend, is public holiday variables to factor.</w:t>
      </w:r>
    </w:p>
    <w:p w:rsidR="00895DD8" w:rsidRDefault="00592D16" w:rsidP="007B5166">
      <w:r>
        <w:t>Removed the duplicate variables date_key, wevents, Month_name, week_day_name, week_day_number, is_weekend_day</w:t>
      </w:r>
    </w:p>
    <w:p w:rsidR="00B144E8" w:rsidRDefault="00895DD8" w:rsidP="007B5166">
      <w:r>
        <w:t xml:space="preserve">The </w:t>
      </w:r>
      <w:r w:rsidR="00CF2979">
        <w:t xml:space="preserve">call volume data is merged with the weather data using the variables call city and call date. </w:t>
      </w:r>
      <w:r w:rsidR="00516708">
        <w:t>The final data set was then cleaned to handle the missing data. Temp is missing in some observations and so imputed with median value.</w:t>
      </w:r>
    </w:p>
    <w:p w:rsidR="00E06897" w:rsidRDefault="00E06897" w:rsidP="007B5166">
      <w:r>
        <w:t>And then the data set is sampled into train and test data with 80% train data and 20% test data.The predictive model is built on the train data set. And Test data is used after the model is built to test the accuracy of the model.</w:t>
      </w:r>
    </w:p>
    <w:p w:rsidR="005249A9" w:rsidRDefault="001D678B" w:rsidP="005249A9">
      <w:pPr>
        <w:pStyle w:val="Heading1"/>
      </w:pPr>
      <w:r>
        <w:lastRenderedPageBreak/>
        <w:t xml:space="preserve">Exploratory </w:t>
      </w:r>
      <w:r w:rsidR="00E319AC">
        <w:t>analysis of d</w:t>
      </w:r>
      <w:r>
        <w:t>ata</w:t>
      </w:r>
    </w:p>
    <w:p w:rsidR="00903A0C" w:rsidRDefault="00DF1819" w:rsidP="007B5166">
      <w:r>
        <w:t xml:space="preserve">Exploratory analysis is done to understand the distribution of data on each variable </w:t>
      </w:r>
      <w:r w:rsidR="00FF7753">
        <w:t xml:space="preserve">using histograms </w:t>
      </w:r>
      <w:r w:rsidR="00AE0C65">
        <w:t xml:space="preserve">and the distribution of data between the response variable and independent variables is done using </w:t>
      </w:r>
      <w:r w:rsidR="00FF7753">
        <w:t>boxplots</w:t>
      </w:r>
      <w:r w:rsidR="00AE0C65">
        <w:t xml:space="preserve">. </w:t>
      </w:r>
    </w:p>
    <w:p w:rsidR="00AE0C65" w:rsidRDefault="00AE0C65" w:rsidP="007B5166"/>
    <w:p w:rsidR="00903A0C" w:rsidRDefault="00F5011C" w:rsidP="00903A0C">
      <w:pPr>
        <w:keepNext/>
      </w:pPr>
      <w:r w:rsidRPr="00F5011C">
        <w:rPr>
          <w:noProof/>
          <w:lang w:eastAsia="en-US"/>
        </w:rPr>
        <w:drawing>
          <wp:inline distT="0" distB="0" distL="0" distR="0">
            <wp:extent cx="5943600" cy="4720637"/>
            <wp:effectExtent l="0" t="0" r="0" b="3810"/>
            <wp:docPr id="10" name="Picture 10" descr="C:\Users\lvelkuc\Desktop\first predictive Data Model\Graphs\before Trans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velkuc\Desktop\first predictive Data Model\Graphs\before Transfor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0C" w:rsidRDefault="00903A0C" w:rsidP="009D53A4">
      <w:pPr>
        <w:pStyle w:val="Caption"/>
        <w:contextualSpacing/>
        <w:jc w:val="center"/>
        <w:rPr>
          <w:b/>
          <w:sz w:val="24"/>
          <w:szCs w:val="24"/>
        </w:rPr>
      </w:pPr>
      <w:r w:rsidRPr="00903A0C">
        <w:rPr>
          <w:b/>
          <w:sz w:val="24"/>
          <w:szCs w:val="24"/>
        </w:rPr>
        <w:t xml:space="preserve">Figure </w:t>
      </w:r>
      <w:r w:rsidRPr="00903A0C">
        <w:rPr>
          <w:b/>
          <w:sz w:val="24"/>
          <w:szCs w:val="24"/>
        </w:rPr>
        <w:fldChar w:fldCharType="begin"/>
      </w:r>
      <w:r w:rsidRPr="00903A0C">
        <w:rPr>
          <w:b/>
          <w:sz w:val="24"/>
          <w:szCs w:val="24"/>
        </w:rPr>
        <w:instrText xml:space="preserve"> SEQ Figure \* ARABIC </w:instrText>
      </w:r>
      <w:r w:rsidRPr="00903A0C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1</w:t>
      </w:r>
      <w:r w:rsidRPr="00903A0C">
        <w:rPr>
          <w:b/>
          <w:sz w:val="24"/>
          <w:szCs w:val="24"/>
        </w:rPr>
        <w:fldChar w:fldCharType="end"/>
      </w:r>
      <w:r w:rsidR="00FF7753">
        <w:rPr>
          <w:b/>
          <w:sz w:val="24"/>
          <w:szCs w:val="24"/>
        </w:rPr>
        <w:t xml:space="preserve"> </w:t>
      </w:r>
    </w:p>
    <w:p w:rsidR="00FF7753" w:rsidRDefault="00DF1819" w:rsidP="00FF7753">
      <w:r>
        <w:t xml:space="preserve"> </w:t>
      </w:r>
      <w:r w:rsidR="00FF7753">
        <w:t>Here are some quick inferences drawn from Figure1 for the variables in the train data set.</w:t>
      </w:r>
    </w:p>
    <w:p w:rsidR="006929DE" w:rsidRDefault="006929DE" w:rsidP="006929DE">
      <w:pPr>
        <w:pStyle w:val="ListParagraph"/>
        <w:numPr>
          <w:ilvl w:val="0"/>
          <w:numId w:val="16"/>
        </w:numPr>
      </w:pPr>
      <w:r>
        <w:t xml:space="preserve">There are two cities that have more </w:t>
      </w:r>
      <w:r w:rsidR="00C637E0">
        <w:t>observations</w:t>
      </w:r>
      <w:r>
        <w:t xml:space="preserve"> than the rest of the cities.</w:t>
      </w:r>
    </w:p>
    <w:p w:rsidR="009A5C38" w:rsidRDefault="009A5C38" w:rsidP="009A5C38">
      <w:pPr>
        <w:pStyle w:val="ListParagraph"/>
        <w:numPr>
          <w:ilvl w:val="0"/>
          <w:numId w:val="16"/>
        </w:numPr>
      </w:pPr>
      <w:r>
        <w:t>Humidity, Temp seems to be normally distributed through the number of observations.</w:t>
      </w:r>
    </w:p>
    <w:p w:rsidR="009A5C38" w:rsidRDefault="009A5C38" w:rsidP="006929DE">
      <w:pPr>
        <w:pStyle w:val="ListParagraph"/>
        <w:numPr>
          <w:ilvl w:val="0"/>
          <w:numId w:val="16"/>
        </w:numPr>
      </w:pPr>
      <w:r>
        <w:t>Wind speed seems to be varying throughout the observations.</w:t>
      </w:r>
    </w:p>
    <w:p w:rsidR="009A5C38" w:rsidRDefault="009A5C38" w:rsidP="009A5C38">
      <w:pPr>
        <w:pStyle w:val="ListParagraph"/>
        <w:numPr>
          <w:ilvl w:val="0"/>
          <w:numId w:val="16"/>
        </w:numPr>
      </w:pPr>
      <w:r>
        <w:t>Weather events has maximum number of calls during one weather event compared to others.</w:t>
      </w:r>
    </w:p>
    <w:p w:rsidR="009A5C38" w:rsidRDefault="009A5C38" w:rsidP="006929DE">
      <w:pPr>
        <w:pStyle w:val="ListParagraph"/>
        <w:numPr>
          <w:ilvl w:val="0"/>
          <w:numId w:val="16"/>
        </w:numPr>
      </w:pPr>
      <w:r>
        <w:t>During the first quarter seems to be the number of observations are high and one month has peak values.</w:t>
      </w:r>
    </w:p>
    <w:p w:rsidR="009A5C38" w:rsidRDefault="009A5C38" w:rsidP="009A5C38">
      <w:pPr>
        <w:pStyle w:val="ListParagraph"/>
        <w:numPr>
          <w:ilvl w:val="0"/>
          <w:numId w:val="16"/>
        </w:numPr>
      </w:pPr>
      <w:r>
        <w:t>Working day has more number of observations.</w:t>
      </w:r>
    </w:p>
    <w:p w:rsidR="009A5C38" w:rsidRDefault="009A5C38" w:rsidP="009A5C38">
      <w:pPr>
        <w:pStyle w:val="ListParagraph"/>
        <w:numPr>
          <w:ilvl w:val="0"/>
          <w:numId w:val="16"/>
        </w:numPr>
      </w:pPr>
      <w:r>
        <w:lastRenderedPageBreak/>
        <w:t>During public holidays there are less number of calls compared to regular days.</w:t>
      </w:r>
    </w:p>
    <w:p w:rsidR="009A5C38" w:rsidRDefault="009A5C38" w:rsidP="009A5C38">
      <w:pPr>
        <w:pStyle w:val="ListParagraph"/>
        <w:numPr>
          <w:ilvl w:val="0"/>
          <w:numId w:val="16"/>
        </w:numPr>
      </w:pPr>
      <w:r>
        <w:t>Season 1- which means winter season has more number of calls</w:t>
      </w:r>
    </w:p>
    <w:p w:rsidR="00F731D5" w:rsidRDefault="00F731D5" w:rsidP="00BC2DFD">
      <w:pPr>
        <w:pStyle w:val="ListParagraph"/>
        <w:numPr>
          <w:ilvl w:val="0"/>
          <w:numId w:val="16"/>
        </w:numPr>
      </w:pPr>
      <w:r>
        <w:t>At the end last graph call_</w:t>
      </w:r>
      <w:r w:rsidR="009A5C38">
        <w:t>cnt seems</w:t>
      </w:r>
      <w:r>
        <w:t xml:space="preserve"> to be right skewed instead of normally distributed.</w:t>
      </w:r>
    </w:p>
    <w:p w:rsidR="00D01399" w:rsidRDefault="00D01399" w:rsidP="00D01399">
      <w:r>
        <w:t xml:space="preserve">Plotted the Boxplot to understand the data distributions of </w:t>
      </w:r>
      <w:r w:rsidR="0028701F">
        <w:t xml:space="preserve">two </w:t>
      </w:r>
      <w:r>
        <w:t>variables</w:t>
      </w:r>
      <w:r w:rsidR="0028701F">
        <w:t xml:space="preserve"> (bivariate analysis)</w:t>
      </w:r>
      <w:r>
        <w:t xml:space="preserve"> in the data set.</w:t>
      </w:r>
    </w:p>
    <w:p w:rsidR="0025463A" w:rsidRDefault="0025463A" w:rsidP="0025463A">
      <w:pPr>
        <w:keepNext/>
      </w:pPr>
      <w:r w:rsidRPr="0025463A">
        <w:rPr>
          <w:noProof/>
          <w:lang w:eastAsia="en-US"/>
        </w:rPr>
        <w:drawing>
          <wp:inline distT="0" distB="0" distL="0" distR="0" wp14:anchorId="0E486427" wp14:editId="0A36EB56">
            <wp:extent cx="5943600" cy="3816417"/>
            <wp:effectExtent l="0" t="0" r="0" b="0"/>
            <wp:docPr id="6" name="Picture 6" descr="C:\Users\lvelkuc\Desktop\first predictive Data Model\Graphs\boxplot_call_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velkuc\Desktop\first predictive Data Model\Graphs\boxplot_call_c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3A" w:rsidRPr="0025463A" w:rsidRDefault="0025463A" w:rsidP="0025463A">
      <w:pPr>
        <w:pStyle w:val="Caption"/>
        <w:jc w:val="center"/>
        <w:rPr>
          <w:b/>
          <w:sz w:val="24"/>
          <w:szCs w:val="24"/>
        </w:rPr>
      </w:pPr>
      <w:r w:rsidRPr="0025463A">
        <w:rPr>
          <w:b/>
          <w:sz w:val="24"/>
          <w:szCs w:val="24"/>
        </w:rPr>
        <w:t xml:space="preserve">Figure </w:t>
      </w:r>
      <w:r w:rsidRPr="0025463A">
        <w:rPr>
          <w:b/>
          <w:sz w:val="24"/>
          <w:szCs w:val="24"/>
        </w:rPr>
        <w:fldChar w:fldCharType="begin"/>
      </w:r>
      <w:r w:rsidRPr="0025463A">
        <w:rPr>
          <w:b/>
          <w:sz w:val="24"/>
          <w:szCs w:val="24"/>
        </w:rPr>
        <w:instrText xml:space="preserve"> SEQ Figure \* ARABIC </w:instrText>
      </w:r>
      <w:r w:rsidRPr="0025463A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2</w:t>
      </w:r>
      <w:r w:rsidRPr="0025463A">
        <w:rPr>
          <w:b/>
          <w:sz w:val="24"/>
          <w:szCs w:val="24"/>
        </w:rPr>
        <w:fldChar w:fldCharType="end"/>
      </w:r>
    </w:p>
    <w:p w:rsidR="0025463A" w:rsidRDefault="000F304B" w:rsidP="00D01399">
      <w:r>
        <w:t>From the Figure2, we can see that Hamilton and New Brunswick cities in NJ has more call volume.</w:t>
      </w:r>
      <w:r w:rsidR="00D777D7">
        <w:t xml:space="preserve"> And the dotted lines on the Hamilton boxplot shows there are few calls with peak values.</w:t>
      </w:r>
      <w:r w:rsidR="00DF54AE">
        <w:t xml:space="preserve"> </w:t>
      </w:r>
    </w:p>
    <w:p w:rsidR="00977FAC" w:rsidRDefault="00977FAC" w:rsidP="00977FAC">
      <w:pPr>
        <w:keepNext/>
        <w:ind w:firstLine="708"/>
      </w:pPr>
      <w:r w:rsidRPr="00977FAC">
        <w:rPr>
          <w:noProof/>
          <w:lang w:eastAsia="en-US"/>
        </w:rPr>
        <w:lastRenderedPageBreak/>
        <w:drawing>
          <wp:inline distT="0" distB="0" distL="0" distR="0" wp14:anchorId="609B2D23" wp14:editId="3C1F8184">
            <wp:extent cx="5438140" cy="6574582"/>
            <wp:effectExtent l="0" t="0" r="0" b="0"/>
            <wp:docPr id="7" name="Picture 7" descr="C:\Users\lvelkuc\Desktop\first predictive Data Model\Graphs\box_s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velkuc\Desktop\first predictive Data Model\Graphs\box_seas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65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399" w:rsidRDefault="00977FAC" w:rsidP="00977FAC">
      <w:pPr>
        <w:pStyle w:val="Caption"/>
        <w:jc w:val="center"/>
        <w:rPr>
          <w:b/>
          <w:sz w:val="24"/>
          <w:szCs w:val="24"/>
        </w:rPr>
      </w:pPr>
      <w:r w:rsidRPr="00977FAC">
        <w:rPr>
          <w:b/>
          <w:sz w:val="24"/>
          <w:szCs w:val="24"/>
        </w:rPr>
        <w:t xml:space="preserve">Figure </w:t>
      </w:r>
      <w:r w:rsidRPr="00977FAC">
        <w:rPr>
          <w:b/>
          <w:sz w:val="24"/>
          <w:szCs w:val="24"/>
        </w:rPr>
        <w:fldChar w:fldCharType="begin"/>
      </w:r>
      <w:r w:rsidRPr="00977FAC">
        <w:rPr>
          <w:b/>
          <w:sz w:val="24"/>
          <w:szCs w:val="24"/>
        </w:rPr>
        <w:instrText xml:space="preserve"> SEQ Figure \* ARABIC </w:instrText>
      </w:r>
      <w:r w:rsidRPr="00977FAC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3</w:t>
      </w:r>
      <w:r w:rsidRPr="00977FAC">
        <w:rPr>
          <w:b/>
          <w:sz w:val="24"/>
          <w:szCs w:val="24"/>
        </w:rPr>
        <w:fldChar w:fldCharType="end"/>
      </w:r>
    </w:p>
    <w:p w:rsidR="00D66FA0" w:rsidRDefault="00977FAC" w:rsidP="00D66FA0">
      <w:pPr>
        <w:pStyle w:val="ListParagraph"/>
        <w:numPr>
          <w:ilvl w:val="0"/>
          <w:numId w:val="16"/>
        </w:numPr>
      </w:pPr>
      <w:r>
        <w:t>From Figure 3, the average call volume for each season seems to be approximately same</w:t>
      </w:r>
      <w:r w:rsidR="00C064BE">
        <w:t xml:space="preserve"> but the spread of calls during the winter seems to be pretty high compared to the other seasons.</w:t>
      </w:r>
      <w:r>
        <w:t xml:space="preserve"> But each weather event has different distributions and when the weather event is clear which means no fog, no rain, no thunderstorm and no snow then the call volume is </w:t>
      </w:r>
      <w:r w:rsidR="00277DCE">
        <w:t>high, because</w:t>
      </w:r>
      <w:r w:rsidR="00D66FA0">
        <w:t xml:space="preserve"> the data from the weather underground has not provided the description for weather events when there is no rain, fog, thunderstorm, or snow.</w:t>
      </w:r>
    </w:p>
    <w:p w:rsidR="00977FAC" w:rsidRDefault="00977FAC" w:rsidP="00977FAC"/>
    <w:p w:rsidR="00D66FA0" w:rsidRDefault="00D66FA0" w:rsidP="00D66FA0">
      <w:pPr>
        <w:keepNext/>
      </w:pPr>
      <w:r w:rsidRPr="00D66FA0">
        <w:rPr>
          <w:noProof/>
          <w:lang w:eastAsia="en-US"/>
        </w:rPr>
        <w:drawing>
          <wp:inline distT="0" distB="0" distL="0" distR="0" wp14:anchorId="6B7AAC4C" wp14:editId="5C30C2BD">
            <wp:extent cx="5943600" cy="4720637"/>
            <wp:effectExtent l="0" t="0" r="0" b="3810"/>
            <wp:docPr id="11" name="Picture 11" descr="C:\Users\lvelkuc\Desktop\first predictive Data Model\Graph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velkuc\Desktop\first predictive Data Model\Graphs\Rplot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A0" w:rsidRDefault="00D66FA0" w:rsidP="00D66FA0">
      <w:pPr>
        <w:pStyle w:val="Caption"/>
        <w:jc w:val="center"/>
        <w:rPr>
          <w:b/>
          <w:sz w:val="24"/>
          <w:szCs w:val="24"/>
        </w:rPr>
      </w:pPr>
      <w:r w:rsidRPr="00D66FA0">
        <w:rPr>
          <w:b/>
          <w:sz w:val="24"/>
          <w:szCs w:val="24"/>
        </w:rPr>
        <w:t xml:space="preserve">Figure </w:t>
      </w:r>
      <w:r w:rsidRPr="00D66FA0">
        <w:rPr>
          <w:b/>
          <w:sz w:val="24"/>
          <w:szCs w:val="24"/>
        </w:rPr>
        <w:fldChar w:fldCharType="begin"/>
      </w:r>
      <w:r w:rsidRPr="00D66FA0">
        <w:rPr>
          <w:b/>
          <w:sz w:val="24"/>
          <w:szCs w:val="24"/>
        </w:rPr>
        <w:instrText xml:space="preserve"> SEQ Figure \* ARABIC </w:instrText>
      </w:r>
      <w:r w:rsidRPr="00D66FA0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4</w:t>
      </w:r>
      <w:r w:rsidRPr="00D66FA0">
        <w:rPr>
          <w:b/>
          <w:sz w:val="24"/>
          <w:szCs w:val="24"/>
        </w:rPr>
        <w:fldChar w:fldCharType="end"/>
      </w:r>
    </w:p>
    <w:p w:rsidR="00277DCE" w:rsidRPr="00277DCE" w:rsidRDefault="00277DCE" w:rsidP="00277DCE">
      <w:r>
        <w:t>From Figure4, It seems the call volume is high during regular days and in that January and February seems to be high compared to other months.</w:t>
      </w:r>
    </w:p>
    <w:p w:rsidR="008E609E" w:rsidRDefault="00F41F39" w:rsidP="008E609E">
      <w:pPr>
        <w:keepNext/>
      </w:pPr>
      <w:r w:rsidRPr="00F41F39">
        <w:rPr>
          <w:noProof/>
          <w:lang w:eastAsia="en-US"/>
        </w:rPr>
        <w:lastRenderedPageBreak/>
        <w:drawing>
          <wp:inline distT="0" distB="0" distL="0" distR="0" wp14:anchorId="3806220C" wp14:editId="5E54FB1A">
            <wp:extent cx="5943600" cy="5463848"/>
            <wp:effectExtent l="0" t="0" r="0" b="3810"/>
            <wp:docPr id="8" name="Picture 8" descr="C:\Users\lvelkuc\Desktop\first predictive Data Model\Graphs\co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velkuc\Desktop\first predictive Data Model\Graphs\cor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AC" w:rsidRPr="008E609E" w:rsidRDefault="008E609E" w:rsidP="008E609E">
      <w:pPr>
        <w:pStyle w:val="Caption"/>
        <w:jc w:val="center"/>
        <w:rPr>
          <w:b/>
          <w:sz w:val="24"/>
          <w:szCs w:val="24"/>
        </w:rPr>
      </w:pPr>
      <w:r w:rsidRPr="008E609E">
        <w:rPr>
          <w:b/>
          <w:sz w:val="24"/>
          <w:szCs w:val="24"/>
        </w:rPr>
        <w:t xml:space="preserve">Figure </w:t>
      </w:r>
      <w:r w:rsidRPr="008E609E">
        <w:rPr>
          <w:b/>
          <w:sz w:val="24"/>
          <w:szCs w:val="24"/>
        </w:rPr>
        <w:fldChar w:fldCharType="begin"/>
      </w:r>
      <w:r w:rsidRPr="008E609E">
        <w:rPr>
          <w:b/>
          <w:sz w:val="24"/>
          <w:szCs w:val="24"/>
        </w:rPr>
        <w:instrText xml:space="preserve"> SEQ Figure \* ARABIC </w:instrText>
      </w:r>
      <w:r w:rsidRPr="008E609E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5</w:t>
      </w:r>
      <w:r w:rsidRPr="008E609E">
        <w:rPr>
          <w:b/>
          <w:sz w:val="24"/>
          <w:szCs w:val="24"/>
        </w:rPr>
        <w:fldChar w:fldCharType="end"/>
      </w:r>
    </w:p>
    <w:p w:rsidR="00903A0C" w:rsidRDefault="006B5F95" w:rsidP="007B5166">
      <w:r>
        <w:t>From the Figure 5</w:t>
      </w:r>
      <w:r w:rsidR="008E609E">
        <w:t xml:space="preserve">, </w:t>
      </w:r>
      <w:r w:rsidR="005B114B">
        <w:t xml:space="preserve">it seems that </w:t>
      </w:r>
      <w:r w:rsidR="008E609E">
        <w:t>weather events (wevents)</w:t>
      </w:r>
      <w:r w:rsidR="00AD08CC">
        <w:t xml:space="preserve"> and </w:t>
      </w:r>
      <w:r w:rsidR="008E609E">
        <w:t>Humidity</w:t>
      </w:r>
      <w:r w:rsidR="00AD08CC">
        <w:t xml:space="preserve"> are positively correlated. Wevents and season are negatively correlated. Wind speed, Temp and Humidity are highly correlated to each other.</w:t>
      </w:r>
      <w:r w:rsidR="008E609E">
        <w:t xml:space="preserve"> </w:t>
      </w:r>
      <w:r w:rsidR="0029597D">
        <w:t>Season</w:t>
      </w:r>
      <w:r w:rsidR="008E609E">
        <w:t xml:space="preserve"> and wind speed are highly correlated to each other.</w:t>
      </w:r>
    </w:p>
    <w:p w:rsidR="00B90059" w:rsidRDefault="00B90059" w:rsidP="00B90059">
      <w:pPr>
        <w:keepNext/>
      </w:pPr>
      <w:r w:rsidRPr="00B90059">
        <w:rPr>
          <w:noProof/>
          <w:lang w:eastAsia="en-US"/>
        </w:rPr>
        <w:lastRenderedPageBreak/>
        <w:drawing>
          <wp:inline distT="0" distB="0" distL="0" distR="0" wp14:anchorId="0B16652F" wp14:editId="753471F2">
            <wp:extent cx="5943600" cy="7185671"/>
            <wp:effectExtent l="0" t="0" r="0" b="0"/>
            <wp:docPr id="9" name="Picture 9" descr="C:\Users\lvelkuc\Desktop\first predictive Data Model\Graphs\scatter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velkuc\Desktop\first predictive Data Model\Graphs\scatter 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9A9" w:rsidRDefault="00B90059" w:rsidP="00B90059">
      <w:pPr>
        <w:pStyle w:val="Caption"/>
        <w:jc w:val="center"/>
        <w:rPr>
          <w:b/>
          <w:sz w:val="24"/>
          <w:szCs w:val="24"/>
        </w:rPr>
      </w:pPr>
      <w:r w:rsidRPr="00B90059">
        <w:rPr>
          <w:b/>
          <w:sz w:val="24"/>
          <w:szCs w:val="24"/>
        </w:rPr>
        <w:t xml:space="preserve">Figure </w:t>
      </w:r>
      <w:r w:rsidRPr="00B90059">
        <w:rPr>
          <w:b/>
          <w:sz w:val="24"/>
          <w:szCs w:val="24"/>
        </w:rPr>
        <w:fldChar w:fldCharType="begin"/>
      </w:r>
      <w:r w:rsidRPr="00B90059">
        <w:rPr>
          <w:b/>
          <w:sz w:val="24"/>
          <w:szCs w:val="24"/>
        </w:rPr>
        <w:instrText xml:space="preserve"> SEQ Figure \* ARABIC </w:instrText>
      </w:r>
      <w:r w:rsidRPr="00B90059">
        <w:rPr>
          <w:b/>
          <w:sz w:val="24"/>
          <w:szCs w:val="24"/>
        </w:rPr>
        <w:fldChar w:fldCharType="separate"/>
      </w:r>
      <w:r w:rsidR="004607BD">
        <w:rPr>
          <w:b/>
          <w:noProof/>
          <w:sz w:val="24"/>
          <w:szCs w:val="24"/>
        </w:rPr>
        <w:t>6</w:t>
      </w:r>
      <w:r w:rsidRPr="00B90059">
        <w:rPr>
          <w:b/>
          <w:sz w:val="24"/>
          <w:szCs w:val="24"/>
        </w:rPr>
        <w:fldChar w:fldCharType="end"/>
      </w:r>
    </w:p>
    <w:p w:rsidR="00B90059" w:rsidRDefault="00B90059" w:rsidP="00B90059">
      <w:r>
        <w:t xml:space="preserve">Figure </w:t>
      </w:r>
      <w:r w:rsidR="006B5F95">
        <w:t>6</w:t>
      </w:r>
      <w:r>
        <w:t xml:space="preserve"> is a scatter plot matrix to understand the correlation between all the variables. Temp and season seems to have linear relationship and highly correlated to each other. </w:t>
      </w:r>
      <w:r w:rsidR="0025687C">
        <w:t xml:space="preserve"> But the response variable Call count seems to have a nonlinear relationship with </w:t>
      </w:r>
      <w:r w:rsidR="00EE60EB">
        <w:t>independent</w:t>
      </w:r>
      <w:r w:rsidR="0025687C">
        <w:t xml:space="preserve"> variables.</w:t>
      </w:r>
    </w:p>
    <w:p w:rsidR="00B90059" w:rsidRPr="00B90059" w:rsidRDefault="00B90059" w:rsidP="00B90059"/>
    <w:p w:rsidR="00C25522" w:rsidRDefault="004F606D" w:rsidP="005249A9">
      <w:pPr>
        <w:pStyle w:val="Heading1"/>
      </w:pPr>
      <w:r>
        <w:t xml:space="preserve">Building and evaluating predictive model </w:t>
      </w:r>
    </w:p>
    <w:p w:rsidR="00E079C7" w:rsidRDefault="00E079C7" w:rsidP="00C25522">
      <w:r>
        <w:t xml:space="preserve">In this study I used </w:t>
      </w:r>
      <w:r w:rsidR="00195C53">
        <w:t>9</w:t>
      </w:r>
      <w:r>
        <w:t xml:space="preserve"> different machine learning algorithms</w:t>
      </w:r>
      <w:r w:rsidR="00195C53">
        <w:t xml:space="preserve"> (lm</w:t>
      </w:r>
      <w:r w:rsidR="00195C53">
        <w:rPr>
          <w:rFonts w:ascii="Calibri" w:eastAsia="Times New Roman" w:hAnsi="Calibri" w:cs="Times New Roman"/>
          <w:color w:val="555555"/>
          <w:sz w:val="21"/>
          <w:szCs w:val="21"/>
        </w:rPr>
        <w:t>, glmnet, svmRadial, knn, CART, rf, gbm, cubist and treebag</w:t>
      </w:r>
      <w:r w:rsidR="00195C53">
        <w:rPr>
          <w:rFonts w:ascii="Calibri" w:eastAsia="Times New Roman" w:hAnsi="Calibri" w:cs="Times New Roman"/>
          <w:color w:val="555555"/>
          <w:sz w:val="21"/>
          <w:szCs w:val="21"/>
        </w:rPr>
        <w:t xml:space="preserve">) </w:t>
      </w:r>
      <w:r>
        <w:t xml:space="preserve">to </w:t>
      </w:r>
      <w:r w:rsidR="00195C53">
        <w:t>train the model for estimating</w:t>
      </w:r>
      <w:r>
        <w:t xml:space="preserve"> the accuracy and evaluated the metrics using cross validation </w:t>
      </w:r>
      <w:r w:rsidR="00195C53">
        <w:t>with 10 folds.</w:t>
      </w:r>
    </w:p>
    <w:p w:rsidR="0010322C" w:rsidRDefault="00B1362C" w:rsidP="00C25522">
      <w:r>
        <w:t xml:space="preserve">After the models are trained. Added </w:t>
      </w:r>
      <w:r w:rsidR="00317FBC">
        <w:t>the results to</w:t>
      </w:r>
      <w:r>
        <w:t xml:space="preserve"> a list using resamples () for comparing the RMSE scores for each model.</w:t>
      </w:r>
      <w:r w:rsidR="00AD3CD3">
        <w:t xml:space="preserve"> And then called the summary function to see the results</w:t>
      </w:r>
      <w:r w:rsidR="0010322C">
        <w:t>.</w:t>
      </w:r>
    </w:p>
    <w:p w:rsidR="00B1362C" w:rsidRDefault="0010322C" w:rsidP="00C25522">
      <w:r>
        <w:t xml:space="preserve">Here is the summary of results in a </w:t>
      </w:r>
      <w:r w:rsidR="00AD3CD3">
        <w:t xml:space="preserve">table with </w:t>
      </w:r>
      <w:r w:rsidR="00317FBC">
        <w:t>each</w:t>
      </w:r>
      <w:r w:rsidR="00AD3CD3">
        <w:t xml:space="preserve"> algorithm for each </w:t>
      </w:r>
      <w:r w:rsidR="00317FBC">
        <w:t>row of</w:t>
      </w:r>
      <w:r w:rsidR="00AD3CD3">
        <w:t xml:space="preserve"> </w:t>
      </w:r>
      <w:r>
        <w:t xml:space="preserve">RMSE </w:t>
      </w:r>
      <w:r w:rsidR="000D216C">
        <w:t>score and</w:t>
      </w:r>
      <w:r>
        <w:t xml:space="preserve"> R2 </w:t>
      </w:r>
      <w:r w:rsidR="00AD3CD3">
        <w:t>metrics for each column.</w:t>
      </w:r>
    </w:p>
    <w:tbl>
      <w:tblPr>
        <w:tblW w:w="4880" w:type="dxa"/>
        <w:jc w:val="center"/>
        <w:tblLook w:val="04A0" w:firstRow="1" w:lastRow="0" w:firstColumn="1" w:lastColumn="0" w:noHBand="0" w:noVBand="1"/>
      </w:tblPr>
      <w:tblGrid>
        <w:gridCol w:w="2840"/>
        <w:gridCol w:w="880"/>
        <w:gridCol w:w="1160"/>
      </w:tblGrid>
      <w:tr w:rsidR="00894E09" w:rsidRPr="00894E09" w:rsidTr="000E577A">
        <w:trPr>
          <w:trHeight w:val="413"/>
          <w:jc w:val="center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Algorithm Models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RMSE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Rsquared</w:t>
            </w:r>
          </w:p>
        </w:tc>
      </w:tr>
      <w:tr w:rsidR="00894E09" w:rsidRPr="00894E09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F0"/>
                <w:lang w:eastAsia="en-US"/>
              </w:rPr>
              <w:t xml:space="preserve">glmnet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F0"/>
                <w:lang w:eastAsia="en-US"/>
              </w:rPr>
              <w:t>4.73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F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F0"/>
                <w:lang w:eastAsia="en-US"/>
              </w:rPr>
              <w:t>0.72</w:t>
            </w:r>
          </w:p>
        </w:tc>
      </w:tr>
      <w:tr w:rsidR="00894E09" w:rsidRPr="00894E09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CART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6.48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0.47</w:t>
            </w:r>
          </w:p>
        </w:tc>
      </w:tr>
      <w:tr w:rsidR="00894E09" w:rsidRPr="00894E09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SVM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0.71</w:t>
            </w:r>
          </w:p>
        </w:tc>
      </w:tr>
      <w:tr w:rsidR="00894E09" w:rsidRPr="00894E09" w:rsidTr="00894E09">
        <w:trPr>
          <w:trHeight w:val="43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Linear reg</w:t>
            </w:r>
            <w:bookmarkStart w:id="0" w:name="_GoBack"/>
            <w:bookmarkEnd w:id="0"/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ression (lm)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  <w:tr w:rsidR="00894E09" w:rsidRPr="00894E09" w:rsidTr="00894E09">
        <w:trPr>
          <w:trHeight w:val="42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K-Nearest Neighbour (knn)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5.95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0.56</w:t>
            </w:r>
          </w:p>
        </w:tc>
      </w:tr>
      <w:tr w:rsidR="00894E09" w:rsidRPr="00894E09" w:rsidTr="00894E09">
        <w:trPr>
          <w:trHeight w:val="345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gradiant boosting(gbm)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894E09" w:rsidRPr="00894E09" w:rsidTr="00894E09">
        <w:trPr>
          <w:trHeight w:val="39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50"/>
                <w:lang w:eastAsia="en-US"/>
              </w:rPr>
              <w:t>random forest(rf)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50"/>
                <w:lang w:eastAsia="en-US"/>
              </w:rPr>
              <w:t>4.54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B050"/>
                <w:lang w:eastAsia="en-US"/>
              </w:rPr>
              <w:t>0.74</w:t>
            </w:r>
          </w:p>
        </w:tc>
      </w:tr>
      <w:tr w:rsidR="00894E09" w:rsidRPr="00894E09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cubist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0.73</w:t>
            </w:r>
          </w:p>
        </w:tc>
      </w:tr>
      <w:tr w:rsidR="00894E09" w:rsidRPr="00894E09" w:rsidTr="00894E09">
        <w:trPr>
          <w:trHeight w:val="300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treebag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4.66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4E09" w:rsidRPr="00894E09" w:rsidRDefault="00894E09" w:rsidP="00894E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94E09">
              <w:rPr>
                <w:rFonts w:ascii="Calibri" w:eastAsia="Times New Roman" w:hAnsi="Calibri" w:cs="Times New Roman"/>
                <w:color w:val="000000"/>
                <w:lang w:eastAsia="en-US"/>
              </w:rPr>
              <w:t>0.73</w:t>
            </w:r>
          </w:p>
        </w:tc>
      </w:tr>
    </w:tbl>
    <w:p w:rsidR="00EB4F6A" w:rsidRDefault="00EB4F6A" w:rsidP="00EB4F6A">
      <w:pPr>
        <w:pStyle w:val="Caption"/>
        <w:keepNext/>
      </w:pPr>
    </w:p>
    <w:p w:rsidR="000D216C" w:rsidRPr="00EB4F6A" w:rsidRDefault="00EB4F6A" w:rsidP="00EB4F6A">
      <w:pPr>
        <w:pStyle w:val="Caption"/>
        <w:jc w:val="center"/>
        <w:rPr>
          <w:b/>
          <w:sz w:val="24"/>
          <w:szCs w:val="24"/>
        </w:rPr>
      </w:pPr>
      <w:r w:rsidRPr="00EB4F6A">
        <w:rPr>
          <w:b/>
          <w:sz w:val="24"/>
          <w:szCs w:val="24"/>
        </w:rPr>
        <w:t xml:space="preserve">Table </w:t>
      </w:r>
      <w:r w:rsidRPr="00EB4F6A">
        <w:rPr>
          <w:b/>
          <w:sz w:val="24"/>
          <w:szCs w:val="24"/>
        </w:rPr>
        <w:fldChar w:fldCharType="begin"/>
      </w:r>
      <w:r w:rsidRPr="00EB4F6A">
        <w:rPr>
          <w:b/>
          <w:sz w:val="24"/>
          <w:szCs w:val="24"/>
        </w:rPr>
        <w:instrText xml:space="preserve"> SEQ Table \* ARABIC </w:instrText>
      </w:r>
      <w:r w:rsidRPr="00EB4F6A">
        <w:rPr>
          <w:b/>
          <w:sz w:val="24"/>
          <w:szCs w:val="24"/>
        </w:rPr>
        <w:fldChar w:fldCharType="separate"/>
      </w:r>
      <w:r w:rsidR="00B753C9">
        <w:rPr>
          <w:b/>
          <w:noProof/>
          <w:sz w:val="24"/>
          <w:szCs w:val="24"/>
        </w:rPr>
        <w:t>1</w:t>
      </w:r>
      <w:r w:rsidRPr="00EB4F6A">
        <w:rPr>
          <w:b/>
          <w:sz w:val="24"/>
          <w:szCs w:val="24"/>
        </w:rPr>
        <w:fldChar w:fldCharType="end"/>
      </w:r>
    </w:p>
    <w:p w:rsidR="00EB4F6A" w:rsidRDefault="00EB4F6A" w:rsidP="00C25522">
      <w:r>
        <w:t xml:space="preserve">From the above results of Table1, the glmnet Model, the </w:t>
      </w:r>
      <w:r w:rsidR="000D216C">
        <w:t>RMSE (Root Mean Square Error) the average deviation of the pr</w:t>
      </w:r>
      <w:r>
        <w:t xml:space="preserve">edictions from the observations seems to be lowest compared to the other models </w:t>
      </w:r>
      <w:r w:rsidR="00F24C96">
        <w:t>and</w:t>
      </w:r>
      <w:r>
        <w:t xml:space="preserve"> from the ensemble methods random forest has the lowest RMSE</w:t>
      </w:r>
      <w:r w:rsidR="00F24C96">
        <w:t xml:space="preserve"> value.</w:t>
      </w:r>
    </w:p>
    <w:p w:rsidR="00F24C96" w:rsidRDefault="00F24C96" w:rsidP="00C25522"/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4660"/>
        <w:gridCol w:w="880"/>
        <w:gridCol w:w="1120"/>
      </w:tblGrid>
      <w:tr w:rsidR="00F24C96" w:rsidRPr="00F24C96" w:rsidTr="00F24C96">
        <w:trPr>
          <w:trHeight w:val="300"/>
          <w:jc w:val="center"/>
        </w:trPr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104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After </w:t>
            </w:r>
            <w:r w:rsidR="0010468B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BoxCox </w:t>
            </w: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transformation</w:t>
            </w:r>
          </w:p>
        </w:tc>
      </w:tr>
      <w:tr w:rsidR="00F24C96" w:rsidRPr="00F24C96" w:rsidTr="00F24C96">
        <w:trPr>
          <w:trHeight w:val="435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 </w:t>
            </w:r>
            <w:r w:rsidR="004D302F" w:rsidRPr="004D302F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Model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RMSE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Rsquared</w:t>
            </w:r>
          </w:p>
        </w:tc>
      </w:tr>
      <w:tr w:rsidR="00F24C96" w:rsidRPr="00F24C96" w:rsidTr="00F24C96">
        <w:trPr>
          <w:trHeight w:val="42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glmnet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  <w:tr w:rsidR="00F24C96" w:rsidRPr="00F24C96" w:rsidTr="00F24C96">
        <w:trPr>
          <w:trHeight w:val="345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CART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6.48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0.47</w:t>
            </w:r>
          </w:p>
        </w:tc>
      </w:tr>
      <w:tr w:rsidR="00F24C96" w:rsidRPr="00F24C96" w:rsidTr="00F24C96">
        <w:trPr>
          <w:trHeight w:val="39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SVM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0.71</w:t>
            </w:r>
          </w:p>
        </w:tc>
      </w:tr>
      <w:tr w:rsidR="00F24C96" w:rsidRPr="00F24C96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Linear regression (lm)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  <w:tr w:rsidR="00F24C96" w:rsidRPr="00F24C96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K-Nearest Neighbour (knn)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5.94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0.56</w:t>
            </w:r>
          </w:p>
        </w:tc>
      </w:tr>
      <w:tr w:rsidR="00F24C96" w:rsidRPr="00F24C96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gradiant boosting(gbm)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F24C96" w:rsidRPr="00F24C96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lastRenderedPageBreak/>
              <w:t>random forest(rf)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F24C96" w:rsidRPr="00F24C96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cubist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0.73</w:t>
            </w:r>
          </w:p>
        </w:tc>
      </w:tr>
      <w:tr w:rsidR="00F24C96" w:rsidRPr="00F24C96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treebag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4.66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4C96" w:rsidRPr="00F24C96" w:rsidRDefault="00F24C96" w:rsidP="00F24C96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F24C96">
              <w:rPr>
                <w:rFonts w:ascii="Calibri" w:eastAsia="Times New Roman" w:hAnsi="Calibri" w:cs="Times New Roman"/>
                <w:color w:val="000000"/>
                <w:lang w:eastAsia="en-US"/>
              </w:rPr>
              <w:t>0.73</w:t>
            </w:r>
          </w:p>
        </w:tc>
      </w:tr>
    </w:tbl>
    <w:p w:rsidR="00B208A5" w:rsidRDefault="00F24C96" w:rsidP="00F24C96">
      <w:pPr>
        <w:pStyle w:val="Caption"/>
        <w:jc w:val="center"/>
        <w:rPr>
          <w:b/>
          <w:sz w:val="24"/>
          <w:szCs w:val="24"/>
        </w:rPr>
      </w:pPr>
      <w:r w:rsidRPr="00F24C96">
        <w:rPr>
          <w:b/>
          <w:sz w:val="24"/>
          <w:szCs w:val="24"/>
        </w:rPr>
        <w:t xml:space="preserve">Table </w:t>
      </w:r>
      <w:r w:rsidRPr="00F24C96">
        <w:rPr>
          <w:b/>
          <w:sz w:val="24"/>
          <w:szCs w:val="24"/>
        </w:rPr>
        <w:fldChar w:fldCharType="begin"/>
      </w:r>
      <w:r w:rsidRPr="00F24C96">
        <w:rPr>
          <w:b/>
          <w:sz w:val="24"/>
          <w:szCs w:val="24"/>
        </w:rPr>
        <w:instrText xml:space="preserve"> SEQ Table \* ARABIC </w:instrText>
      </w:r>
      <w:r w:rsidRPr="00F24C96">
        <w:rPr>
          <w:b/>
          <w:sz w:val="24"/>
          <w:szCs w:val="24"/>
        </w:rPr>
        <w:fldChar w:fldCharType="separate"/>
      </w:r>
      <w:r w:rsidR="00B753C9">
        <w:rPr>
          <w:b/>
          <w:noProof/>
          <w:sz w:val="24"/>
          <w:szCs w:val="24"/>
        </w:rPr>
        <w:t>2</w:t>
      </w:r>
      <w:r w:rsidRPr="00F24C96">
        <w:rPr>
          <w:b/>
          <w:sz w:val="24"/>
          <w:szCs w:val="24"/>
        </w:rPr>
        <w:fldChar w:fldCharType="end"/>
      </w:r>
    </w:p>
    <w:p w:rsidR="008627E3" w:rsidRPr="008627E3" w:rsidRDefault="008627E3" w:rsidP="008627E3">
      <w:r>
        <w:t>Table2 is the result of the evaluation of metrics after using model using BoxCox transform in the preprocess. But it seems there was not much improvement compared to Table1.</w:t>
      </w:r>
    </w:p>
    <w:p w:rsidR="00DF19FA" w:rsidRDefault="00DF19FA" w:rsidP="00DF19FA">
      <w:pPr>
        <w:pStyle w:val="Heading1"/>
      </w:pPr>
      <w:r>
        <w:t>Improving Accuracy</w:t>
      </w:r>
    </w:p>
    <w:p w:rsidR="00DF19FA" w:rsidRDefault="0040084D" w:rsidP="00C25522">
      <w:r>
        <w:t>Tried to tune the model and improve the accuracy using tune length. And here are the results for each model after tuning the parameters.</w:t>
      </w: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4660"/>
        <w:gridCol w:w="880"/>
        <w:gridCol w:w="1120"/>
      </w:tblGrid>
      <w:tr w:rsidR="00B208A5" w:rsidRPr="00B208A5" w:rsidTr="00F24C96">
        <w:trPr>
          <w:trHeight w:val="300"/>
          <w:jc w:val="center"/>
        </w:trPr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F24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After tuning</w:t>
            </w:r>
            <w:r w:rsidR="004D302F"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parameters</w:t>
            </w:r>
          </w:p>
        </w:tc>
      </w:tr>
      <w:tr w:rsidR="00B208A5" w:rsidRPr="00B208A5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 </w:t>
            </w:r>
            <w:r w:rsidR="00F24C96" w:rsidRPr="004D302F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Model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RMSE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b/>
                <w:color w:val="000000"/>
                <w:lang w:eastAsia="en-US"/>
              </w:rPr>
              <w:t>Rsquared</w:t>
            </w:r>
          </w:p>
        </w:tc>
      </w:tr>
      <w:tr w:rsidR="00B208A5" w:rsidRPr="00B208A5" w:rsidTr="00B73773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:rsidR="00B208A5" w:rsidRPr="00B208A5" w:rsidRDefault="00F26BB9" w:rsidP="00B208A5">
            <w:pPr>
              <w:spacing w:after="0"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B73773">
              <w:rPr>
                <w:rFonts w:ascii="Calibri" w:eastAsia="Times New Roman" w:hAnsi="Calibri" w:cs="Times New Roman"/>
                <w:lang w:eastAsia="en-US"/>
              </w:rPr>
              <w:t>gradient</w:t>
            </w:r>
            <w:r w:rsidR="00B208A5" w:rsidRPr="00B208A5">
              <w:rPr>
                <w:rFonts w:ascii="Calibri" w:eastAsia="Times New Roman" w:hAnsi="Calibri" w:cs="Times New Roman"/>
                <w:lang w:eastAsia="en-US"/>
              </w:rPr>
              <w:t xml:space="preserve"> boosting(gbm)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lang w:eastAsia="en-US"/>
              </w:rPr>
              <w:t>4.42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lang w:eastAsia="en-US"/>
              </w:rPr>
              <w:t>0.76</w:t>
            </w:r>
          </w:p>
        </w:tc>
      </w:tr>
      <w:tr w:rsidR="00B208A5" w:rsidRPr="00B208A5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random forest(rf)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4.54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B208A5" w:rsidRPr="00B208A5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cubist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4.55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</w:tr>
      <w:tr w:rsidR="00B208A5" w:rsidRPr="00B208A5" w:rsidTr="00F24C96">
        <w:trPr>
          <w:trHeight w:val="300"/>
          <w:jc w:val="center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glmnet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B20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4.73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8A5" w:rsidRPr="00B208A5" w:rsidRDefault="00B208A5" w:rsidP="00F24C96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208A5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</w:tbl>
    <w:p w:rsidR="00B208A5" w:rsidRPr="00F24C96" w:rsidRDefault="00F24C96" w:rsidP="00F24C96">
      <w:pPr>
        <w:pStyle w:val="Caption"/>
        <w:jc w:val="center"/>
        <w:rPr>
          <w:b/>
          <w:sz w:val="24"/>
          <w:szCs w:val="24"/>
        </w:rPr>
      </w:pPr>
      <w:r w:rsidRPr="00F24C96">
        <w:rPr>
          <w:b/>
          <w:sz w:val="24"/>
          <w:szCs w:val="24"/>
        </w:rPr>
        <w:t xml:space="preserve">Table </w:t>
      </w:r>
      <w:r w:rsidRPr="00F24C96">
        <w:rPr>
          <w:b/>
          <w:sz w:val="24"/>
          <w:szCs w:val="24"/>
        </w:rPr>
        <w:fldChar w:fldCharType="begin"/>
      </w:r>
      <w:r w:rsidRPr="00F24C96">
        <w:rPr>
          <w:b/>
          <w:sz w:val="24"/>
          <w:szCs w:val="24"/>
        </w:rPr>
        <w:instrText xml:space="preserve"> SEQ Table \* ARABIC </w:instrText>
      </w:r>
      <w:r w:rsidRPr="00F24C96">
        <w:rPr>
          <w:b/>
          <w:sz w:val="24"/>
          <w:szCs w:val="24"/>
        </w:rPr>
        <w:fldChar w:fldCharType="separate"/>
      </w:r>
      <w:r w:rsidR="00B753C9">
        <w:rPr>
          <w:b/>
          <w:noProof/>
          <w:sz w:val="24"/>
          <w:szCs w:val="24"/>
        </w:rPr>
        <w:t>3</w:t>
      </w:r>
      <w:r w:rsidRPr="00F24C96">
        <w:rPr>
          <w:b/>
          <w:sz w:val="24"/>
          <w:szCs w:val="24"/>
        </w:rPr>
        <w:fldChar w:fldCharType="end"/>
      </w:r>
    </w:p>
    <w:p w:rsidR="006C4C4B" w:rsidRDefault="006C4C4B" w:rsidP="00C25522">
      <w:r>
        <w:t>Table3</w:t>
      </w:r>
      <w:r w:rsidR="00F24C96">
        <w:t xml:space="preserve"> </w:t>
      </w:r>
      <w:r>
        <w:t>is</w:t>
      </w:r>
      <w:r w:rsidR="00F24C96">
        <w:t xml:space="preserve"> the results a</w:t>
      </w:r>
      <w:r w:rsidR="00EB4F6A">
        <w:t>fter</w:t>
      </w:r>
      <w:r>
        <w:t xml:space="preserve"> further tuning the model using the tune parameter </w:t>
      </w:r>
      <w:r w:rsidR="00F26BB9">
        <w:t>tune length</w:t>
      </w:r>
      <w:r>
        <w:t>=10.</w:t>
      </w:r>
      <w:r w:rsidR="0040084D">
        <w:t xml:space="preserve"> </w:t>
      </w:r>
      <w:r>
        <w:t>And it seems there is quite an improvement in the RMSE and Rsquared value.</w:t>
      </w:r>
    </w:p>
    <w:p w:rsidR="00A32A84" w:rsidRDefault="004F606D" w:rsidP="005249A9">
      <w:pPr>
        <w:pStyle w:val="Heading1"/>
      </w:pPr>
      <w:r>
        <w:t>Fi</w:t>
      </w:r>
      <w:r w:rsidR="00FA1EA3">
        <w:t xml:space="preserve">nalizing the model </w:t>
      </w:r>
    </w:p>
    <w:p w:rsidR="00593467" w:rsidRDefault="00593467" w:rsidP="00A32A84">
      <w:r>
        <w:t>After</w:t>
      </w:r>
      <w:r w:rsidR="00057F90">
        <w:t xml:space="preserve"> evaluating the algorithms and tuning the parameters to improve the accuracy</w:t>
      </w:r>
      <w:r w:rsidR="005F5BA7">
        <w:t>, finalized</w:t>
      </w:r>
      <w:r w:rsidR="00057F90">
        <w:t xml:space="preserve"> the 4 models from Table3 to test with predictions on the test data and see the comparison of RMSE with training data and test data set.</w:t>
      </w:r>
    </w:p>
    <w:tbl>
      <w:tblPr>
        <w:tblW w:w="9660" w:type="dxa"/>
        <w:tblInd w:w="-5" w:type="dxa"/>
        <w:tblLook w:val="04A0" w:firstRow="1" w:lastRow="0" w:firstColumn="1" w:lastColumn="0" w:noHBand="0" w:noVBand="1"/>
      </w:tblPr>
      <w:tblGrid>
        <w:gridCol w:w="2660"/>
        <w:gridCol w:w="2000"/>
        <w:gridCol w:w="1120"/>
        <w:gridCol w:w="2400"/>
        <w:gridCol w:w="1480"/>
      </w:tblGrid>
      <w:tr w:rsidR="00593467" w:rsidRPr="00593467" w:rsidTr="00593467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Algorithm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Trained Model</w:t>
            </w:r>
          </w:p>
        </w:tc>
        <w:tc>
          <w:tcPr>
            <w:tcW w:w="3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After Predicting with test data</w:t>
            </w:r>
          </w:p>
        </w:tc>
      </w:tr>
      <w:tr w:rsidR="00593467" w:rsidRPr="00593467" w:rsidTr="00593467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Model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RMSE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Rsquared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RMSE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Rsquared</w:t>
            </w:r>
          </w:p>
        </w:tc>
      </w:tr>
      <w:tr w:rsidR="00593467" w:rsidRPr="00593467" w:rsidTr="00593467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gradiant boosting(gbm)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7.9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0.77</w:t>
            </w:r>
          </w:p>
        </w:tc>
      </w:tr>
      <w:tr w:rsidR="00593467" w:rsidRPr="00593467" w:rsidTr="00057F90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random forest(rf)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07F09" w:themeFill="accent1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0.75</w:t>
            </w:r>
          </w:p>
        </w:tc>
      </w:tr>
      <w:tr w:rsidR="00593467" w:rsidRPr="00593467" w:rsidTr="00593467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cubist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0.75</w:t>
            </w:r>
          </w:p>
        </w:tc>
      </w:tr>
      <w:tr w:rsidR="00593467" w:rsidRPr="00593467" w:rsidTr="00593467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glmnet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4.74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3467" w:rsidRPr="00593467" w:rsidRDefault="00593467" w:rsidP="00593467">
            <w:pPr>
              <w:keepNext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93467">
              <w:rPr>
                <w:rFonts w:ascii="Calibri" w:eastAsia="Times New Roman" w:hAnsi="Calibri" w:cs="Times New Roman"/>
                <w:color w:val="000000"/>
                <w:lang w:eastAsia="en-US"/>
              </w:rPr>
              <w:t>0.72</w:t>
            </w:r>
          </w:p>
        </w:tc>
      </w:tr>
    </w:tbl>
    <w:p w:rsidR="00593467" w:rsidRDefault="00593467" w:rsidP="00593467">
      <w:pPr>
        <w:pStyle w:val="Caption"/>
        <w:jc w:val="center"/>
        <w:rPr>
          <w:b/>
          <w:sz w:val="24"/>
          <w:szCs w:val="24"/>
        </w:rPr>
      </w:pPr>
      <w:r w:rsidRPr="00593467">
        <w:rPr>
          <w:b/>
          <w:sz w:val="24"/>
          <w:szCs w:val="24"/>
        </w:rPr>
        <w:t xml:space="preserve">Table </w:t>
      </w:r>
      <w:r w:rsidRPr="00593467">
        <w:rPr>
          <w:b/>
          <w:sz w:val="24"/>
          <w:szCs w:val="24"/>
        </w:rPr>
        <w:fldChar w:fldCharType="begin"/>
      </w:r>
      <w:r w:rsidRPr="00593467">
        <w:rPr>
          <w:b/>
          <w:sz w:val="24"/>
          <w:szCs w:val="24"/>
        </w:rPr>
        <w:instrText xml:space="preserve"> SEQ Table \* ARABIC </w:instrText>
      </w:r>
      <w:r w:rsidRPr="00593467">
        <w:rPr>
          <w:b/>
          <w:sz w:val="24"/>
          <w:szCs w:val="24"/>
        </w:rPr>
        <w:fldChar w:fldCharType="separate"/>
      </w:r>
      <w:r w:rsidR="00B753C9">
        <w:rPr>
          <w:b/>
          <w:noProof/>
          <w:sz w:val="24"/>
          <w:szCs w:val="24"/>
        </w:rPr>
        <w:t>4</w:t>
      </w:r>
      <w:r w:rsidRPr="00593467">
        <w:rPr>
          <w:b/>
          <w:sz w:val="24"/>
          <w:szCs w:val="24"/>
        </w:rPr>
        <w:fldChar w:fldCharType="end"/>
      </w:r>
    </w:p>
    <w:p w:rsidR="00057F90" w:rsidRDefault="00057F90" w:rsidP="00057F90">
      <w:r>
        <w:t xml:space="preserve">From Table 4, </w:t>
      </w:r>
      <w:r w:rsidR="005F5BA7">
        <w:t>after</w:t>
      </w:r>
      <w:r>
        <w:t xml:space="preserve"> making the predictions though gbm did pretty good with training data with RMSE of 4.42 value, with test data set RMSE value is very </w:t>
      </w:r>
      <w:r w:rsidR="00B92140">
        <w:t>bad. And</w:t>
      </w:r>
      <w:r>
        <w:t xml:space="preserve"> random forest seems to be </w:t>
      </w:r>
      <w:r w:rsidR="00B92140">
        <w:t>good with improved accuracy on the test data set with a value of 4.48.</w:t>
      </w:r>
    </w:p>
    <w:p w:rsidR="004607BD" w:rsidRDefault="004607BD" w:rsidP="004607BD">
      <w:pPr>
        <w:keepNext/>
        <w:jc w:val="center"/>
      </w:pPr>
      <w:r w:rsidRPr="004607BD">
        <w:lastRenderedPageBreak/>
        <w:drawing>
          <wp:inline distT="0" distB="0" distL="0" distR="0" wp14:anchorId="307752DE" wp14:editId="6CB2D288">
            <wp:extent cx="2761130" cy="2642503"/>
            <wp:effectExtent l="0" t="0" r="1270" b="571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30" cy="26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BD" w:rsidRDefault="004607BD" w:rsidP="004607BD">
      <w:pPr>
        <w:pStyle w:val="Caption"/>
        <w:jc w:val="center"/>
        <w:rPr>
          <w:b/>
          <w:sz w:val="24"/>
          <w:szCs w:val="24"/>
        </w:rPr>
      </w:pPr>
      <w:r w:rsidRPr="004607BD">
        <w:rPr>
          <w:b/>
          <w:sz w:val="24"/>
          <w:szCs w:val="24"/>
        </w:rPr>
        <w:t xml:space="preserve">Figure </w:t>
      </w:r>
      <w:r w:rsidRPr="004607BD">
        <w:rPr>
          <w:b/>
          <w:sz w:val="24"/>
          <w:szCs w:val="24"/>
        </w:rPr>
        <w:fldChar w:fldCharType="begin"/>
      </w:r>
      <w:r w:rsidRPr="004607BD">
        <w:rPr>
          <w:b/>
          <w:sz w:val="24"/>
          <w:szCs w:val="24"/>
        </w:rPr>
        <w:instrText xml:space="preserve"> SEQ Figure \* ARABIC </w:instrText>
      </w:r>
      <w:r w:rsidRPr="004607BD">
        <w:rPr>
          <w:b/>
          <w:sz w:val="24"/>
          <w:szCs w:val="24"/>
        </w:rPr>
        <w:fldChar w:fldCharType="separate"/>
      </w:r>
      <w:r w:rsidRPr="004607BD">
        <w:rPr>
          <w:b/>
          <w:noProof/>
          <w:sz w:val="24"/>
          <w:szCs w:val="24"/>
        </w:rPr>
        <w:t>7</w:t>
      </w:r>
      <w:r w:rsidRPr="004607BD">
        <w:rPr>
          <w:b/>
          <w:sz w:val="24"/>
          <w:szCs w:val="24"/>
        </w:rPr>
        <w:fldChar w:fldCharType="end"/>
      </w:r>
    </w:p>
    <w:p w:rsidR="004607BD" w:rsidRDefault="004607BD" w:rsidP="004607BD">
      <w:r>
        <w:t>Figure7 is the visualization of Predicted Vs Actual values of the data set using random forest data set.</w:t>
      </w:r>
    </w:p>
    <w:tbl>
      <w:tblPr>
        <w:tblW w:w="2000" w:type="dxa"/>
        <w:jc w:val="center"/>
        <w:tblLook w:val="04A0" w:firstRow="1" w:lastRow="0" w:firstColumn="1" w:lastColumn="0" w:noHBand="0" w:noVBand="1"/>
      </w:tblPr>
      <w:tblGrid>
        <w:gridCol w:w="880"/>
        <w:gridCol w:w="1120"/>
      </w:tblGrid>
      <w:tr w:rsidR="00B753C9" w:rsidRPr="00B753C9" w:rsidTr="00B753C9">
        <w:trPr>
          <w:trHeight w:val="30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Actual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Predicted</w:t>
            </w:r>
          </w:p>
        </w:tc>
      </w:tr>
      <w:tr w:rsidR="00B753C9" w:rsidRPr="00B753C9" w:rsidTr="00B753C9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</w:tr>
      <w:tr w:rsidR="00B753C9" w:rsidRPr="00B753C9" w:rsidTr="00B753C9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</w:tr>
      <w:tr w:rsidR="00B753C9" w:rsidRPr="00B753C9" w:rsidTr="00B753C9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</w:tr>
      <w:tr w:rsidR="00B753C9" w:rsidRPr="00B753C9" w:rsidTr="00B753C9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1.8</w:t>
            </w:r>
          </w:p>
        </w:tc>
      </w:tr>
      <w:tr w:rsidR="00B753C9" w:rsidRPr="00B753C9" w:rsidTr="00B753C9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1.5</w:t>
            </w:r>
          </w:p>
        </w:tc>
      </w:tr>
      <w:tr w:rsidR="00B753C9" w:rsidRPr="00B753C9" w:rsidTr="00B753C9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3C9" w:rsidRPr="00B753C9" w:rsidRDefault="00B753C9" w:rsidP="00B753C9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753C9">
              <w:rPr>
                <w:rFonts w:ascii="Calibri" w:eastAsia="Times New Roman" w:hAnsi="Calibri" w:cs="Times New Roman"/>
                <w:color w:val="000000"/>
                <w:lang w:eastAsia="en-US"/>
              </w:rPr>
              <w:t>1.3</w:t>
            </w:r>
          </w:p>
        </w:tc>
      </w:tr>
    </w:tbl>
    <w:p w:rsidR="004607BD" w:rsidRDefault="00B753C9" w:rsidP="00B753C9">
      <w:pPr>
        <w:pStyle w:val="Caption"/>
        <w:jc w:val="center"/>
        <w:rPr>
          <w:b/>
          <w:sz w:val="24"/>
          <w:szCs w:val="24"/>
        </w:rPr>
      </w:pPr>
      <w:r w:rsidRPr="00B753C9">
        <w:rPr>
          <w:b/>
          <w:sz w:val="24"/>
          <w:szCs w:val="24"/>
        </w:rPr>
        <w:t xml:space="preserve">Table </w:t>
      </w:r>
      <w:r w:rsidRPr="00B753C9">
        <w:rPr>
          <w:b/>
          <w:sz w:val="24"/>
          <w:szCs w:val="24"/>
        </w:rPr>
        <w:fldChar w:fldCharType="begin"/>
      </w:r>
      <w:r w:rsidRPr="00B753C9">
        <w:rPr>
          <w:b/>
          <w:sz w:val="24"/>
          <w:szCs w:val="24"/>
        </w:rPr>
        <w:instrText xml:space="preserve"> SEQ Table \* ARABIC </w:instrText>
      </w:r>
      <w:r w:rsidRPr="00B753C9">
        <w:rPr>
          <w:b/>
          <w:sz w:val="24"/>
          <w:szCs w:val="24"/>
        </w:rPr>
        <w:fldChar w:fldCharType="separate"/>
      </w:r>
      <w:r w:rsidRPr="00B753C9">
        <w:rPr>
          <w:b/>
          <w:noProof/>
          <w:sz w:val="24"/>
          <w:szCs w:val="24"/>
        </w:rPr>
        <w:t>5</w:t>
      </w:r>
      <w:r w:rsidRPr="00B753C9">
        <w:rPr>
          <w:b/>
          <w:sz w:val="24"/>
          <w:szCs w:val="24"/>
        </w:rPr>
        <w:fldChar w:fldCharType="end"/>
      </w:r>
    </w:p>
    <w:p w:rsidR="00B753C9" w:rsidRPr="00B753C9" w:rsidRDefault="00B753C9" w:rsidP="00B753C9">
      <w:r>
        <w:t>Table 5 is the head of 5 rows actual and predicted data using random forest model.</w:t>
      </w:r>
    </w:p>
    <w:p w:rsidR="00A32A84" w:rsidRPr="00A32A84" w:rsidRDefault="00A32A84" w:rsidP="00A32A84"/>
    <w:sectPr w:rsidR="00A32A84" w:rsidRPr="00A32A84" w:rsidSect="00730385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B0" w:rsidRDefault="00FB77B0" w:rsidP="00730385">
      <w:pPr>
        <w:spacing w:after="0" w:line="240" w:lineRule="auto"/>
      </w:pPr>
      <w:r>
        <w:separator/>
      </w:r>
    </w:p>
  </w:endnote>
  <w:endnote w:type="continuationSeparator" w:id="0">
    <w:p w:rsidR="00FB77B0" w:rsidRDefault="00FB77B0" w:rsidP="0073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321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0385" w:rsidRDefault="00730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FB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30385" w:rsidRDefault="00730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B0" w:rsidRDefault="00FB77B0" w:rsidP="00730385">
      <w:pPr>
        <w:spacing w:after="0" w:line="240" w:lineRule="auto"/>
      </w:pPr>
      <w:r>
        <w:separator/>
      </w:r>
    </w:p>
  </w:footnote>
  <w:footnote w:type="continuationSeparator" w:id="0">
    <w:p w:rsidR="00FB77B0" w:rsidRDefault="00FB77B0" w:rsidP="00730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0E010D"/>
    <w:multiLevelType w:val="hybridMultilevel"/>
    <w:tmpl w:val="2D08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337E"/>
    <w:multiLevelType w:val="hybridMultilevel"/>
    <w:tmpl w:val="4C90B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B203B1"/>
    <w:multiLevelType w:val="multilevel"/>
    <w:tmpl w:val="B13C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6288A"/>
    <w:multiLevelType w:val="hybridMultilevel"/>
    <w:tmpl w:val="976809DA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42"/>
    <w:rsid w:val="00043C33"/>
    <w:rsid w:val="0005491E"/>
    <w:rsid w:val="00057F90"/>
    <w:rsid w:val="00063503"/>
    <w:rsid w:val="00086095"/>
    <w:rsid w:val="000A5EC5"/>
    <w:rsid w:val="000D216C"/>
    <w:rsid w:val="000E3E1B"/>
    <w:rsid w:val="000E577A"/>
    <w:rsid w:val="000F304B"/>
    <w:rsid w:val="0010322C"/>
    <w:rsid w:val="0010468B"/>
    <w:rsid w:val="0011615C"/>
    <w:rsid w:val="00166019"/>
    <w:rsid w:val="00182288"/>
    <w:rsid w:val="00193A7C"/>
    <w:rsid w:val="00195C53"/>
    <w:rsid w:val="001A6CF6"/>
    <w:rsid w:val="001D678B"/>
    <w:rsid w:val="001E3D41"/>
    <w:rsid w:val="001E4BB6"/>
    <w:rsid w:val="0025463A"/>
    <w:rsid w:val="0025687C"/>
    <w:rsid w:val="0027024E"/>
    <w:rsid w:val="00277DCE"/>
    <w:rsid w:val="0028701F"/>
    <w:rsid w:val="0029597D"/>
    <w:rsid w:val="002A3C6E"/>
    <w:rsid w:val="002E3323"/>
    <w:rsid w:val="00303D5C"/>
    <w:rsid w:val="00317FBC"/>
    <w:rsid w:val="0037489E"/>
    <w:rsid w:val="003E60BE"/>
    <w:rsid w:val="003F083D"/>
    <w:rsid w:val="0040084D"/>
    <w:rsid w:val="00450693"/>
    <w:rsid w:val="004607BD"/>
    <w:rsid w:val="004722F6"/>
    <w:rsid w:val="004A4BF7"/>
    <w:rsid w:val="004B3167"/>
    <w:rsid w:val="004D26C8"/>
    <w:rsid w:val="004D302F"/>
    <w:rsid w:val="004D54BD"/>
    <w:rsid w:val="004E73A7"/>
    <w:rsid w:val="004F606D"/>
    <w:rsid w:val="00515426"/>
    <w:rsid w:val="00516708"/>
    <w:rsid w:val="005249A9"/>
    <w:rsid w:val="00592D16"/>
    <w:rsid w:val="00593467"/>
    <w:rsid w:val="0059454A"/>
    <w:rsid w:val="005A6FD3"/>
    <w:rsid w:val="005B114B"/>
    <w:rsid w:val="005E0368"/>
    <w:rsid w:val="005F5BA7"/>
    <w:rsid w:val="005F7CF7"/>
    <w:rsid w:val="0060021E"/>
    <w:rsid w:val="00661D0F"/>
    <w:rsid w:val="006929DE"/>
    <w:rsid w:val="006B454D"/>
    <w:rsid w:val="006B5F95"/>
    <w:rsid w:val="006C4C4B"/>
    <w:rsid w:val="00730385"/>
    <w:rsid w:val="00762BF8"/>
    <w:rsid w:val="007775F6"/>
    <w:rsid w:val="0078727F"/>
    <w:rsid w:val="00794E83"/>
    <w:rsid w:val="007B5166"/>
    <w:rsid w:val="007C1442"/>
    <w:rsid w:val="007E2130"/>
    <w:rsid w:val="008627E3"/>
    <w:rsid w:val="00872C11"/>
    <w:rsid w:val="00873CD1"/>
    <w:rsid w:val="00894E09"/>
    <w:rsid w:val="00895DD8"/>
    <w:rsid w:val="008C4C11"/>
    <w:rsid w:val="008D51CA"/>
    <w:rsid w:val="008E609E"/>
    <w:rsid w:val="008E71CD"/>
    <w:rsid w:val="00903A0C"/>
    <w:rsid w:val="00910330"/>
    <w:rsid w:val="009636ED"/>
    <w:rsid w:val="00965C5A"/>
    <w:rsid w:val="00977FAC"/>
    <w:rsid w:val="009A5C38"/>
    <w:rsid w:val="009D53A4"/>
    <w:rsid w:val="00A32A84"/>
    <w:rsid w:val="00A50B3D"/>
    <w:rsid w:val="00A61494"/>
    <w:rsid w:val="00A83FA7"/>
    <w:rsid w:val="00A85650"/>
    <w:rsid w:val="00A9729B"/>
    <w:rsid w:val="00AD08CC"/>
    <w:rsid w:val="00AD3CD3"/>
    <w:rsid w:val="00AE0C65"/>
    <w:rsid w:val="00AF2E9A"/>
    <w:rsid w:val="00B1362C"/>
    <w:rsid w:val="00B144E8"/>
    <w:rsid w:val="00B208A5"/>
    <w:rsid w:val="00B25617"/>
    <w:rsid w:val="00B45D93"/>
    <w:rsid w:val="00B73773"/>
    <w:rsid w:val="00B753C9"/>
    <w:rsid w:val="00B90059"/>
    <w:rsid w:val="00B92140"/>
    <w:rsid w:val="00BB1BBF"/>
    <w:rsid w:val="00BB4B41"/>
    <w:rsid w:val="00BC1279"/>
    <w:rsid w:val="00BC2DFD"/>
    <w:rsid w:val="00BE6D54"/>
    <w:rsid w:val="00C064BE"/>
    <w:rsid w:val="00C25522"/>
    <w:rsid w:val="00C637E0"/>
    <w:rsid w:val="00C74990"/>
    <w:rsid w:val="00CA006E"/>
    <w:rsid w:val="00CC35FB"/>
    <w:rsid w:val="00CF1CB0"/>
    <w:rsid w:val="00CF2979"/>
    <w:rsid w:val="00D01399"/>
    <w:rsid w:val="00D053AC"/>
    <w:rsid w:val="00D66FA0"/>
    <w:rsid w:val="00D67C14"/>
    <w:rsid w:val="00D777D7"/>
    <w:rsid w:val="00DB24F9"/>
    <w:rsid w:val="00DE40F5"/>
    <w:rsid w:val="00DF1819"/>
    <w:rsid w:val="00DF19FA"/>
    <w:rsid w:val="00DF54AE"/>
    <w:rsid w:val="00DF61FF"/>
    <w:rsid w:val="00DF76D6"/>
    <w:rsid w:val="00E06897"/>
    <w:rsid w:val="00E079C7"/>
    <w:rsid w:val="00E3109C"/>
    <w:rsid w:val="00E319AC"/>
    <w:rsid w:val="00E53BD3"/>
    <w:rsid w:val="00E83E74"/>
    <w:rsid w:val="00EB4F6A"/>
    <w:rsid w:val="00EE60EB"/>
    <w:rsid w:val="00F00D79"/>
    <w:rsid w:val="00F14A44"/>
    <w:rsid w:val="00F24C96"/>
    <w:rsid w:val="00F26BB9"/>
    <w:rsid w:val="00F41F39"/>
    <w:rsid w:val="00F42349"/>
    <w:rsid w:val="00F5011C"/>
    <w:rsid w:val="00F731D5"/>
    <w:rsid w:val="00F867B8"/>
    <w:rsid w:val="00F9720B"/>
    <w:rsid w:val="00FA1EA3"/>
    <w:rsid w:val="00FB77B0"/>
    <w:rsid w:val="00FD1046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2318C-1CA7-4EEE-866D-6F178427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85"/>
  </w:style>
  <w:style w:type="paragraph" w:styleId="Footer">
    <w:name w:val="footer"/>
    <w:basedOn w:val="Normal"/>
    <w:link w:val="FooterChar"/>
    <w:uiPriority w:val="99"/>
    <w:unhideWhenUsed/>
    <w:rsid w:val="0073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85"/>
  </w:style>
  <w:style w:type="character" w:styleId="Hyperlink">
    <w:name w:val="Hyperlink"/>
    <w:basedOn w:val="DefaultParagraphFont"/>
    <w:uiPriority w:val="99"/>
    <w:unhideWhenUsed/>
    <w:rsid w:val="007B5166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6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D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e.nj.us/transportation/refdata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eatherunderground.com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1537</TotalTime>
  <Pages>10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 Siranovich</dc:creator>
  <cp:keywords/>
  <cp:lastModifiedBy>lekha velkucherla</cp:lastModifiedBy>
  <cp:revision>99</cp:revision>
  <dcterms:created xsi:type="dcterms:W3CDTF">2016-03-10T14:23:00Z</dcterms:created>
  <dcterms:modified xsi:type="dcterms:W3CDTF">2016-03-11T21:13:00Z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